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0CB" w:rsidRPr="00E876C4" w:rsidRDefault="00B520CB" w:rsidP="00E876C4">
      <w:pPr>
        <w:rPr>
          <w:rFonts w:hint="eastAsia"/>
        </w:rPr>
      </w:pPr>
      <w:bookmarkStart w:id="0" w:name="_GoBack"/>
      <w:bookmarkEnd w:id="0"/>
    </w:p>
    <w:sectPr w:rsidR="00B520CB" w:rsidRPr="00E876C4" w:rsidSect="00EF0AE3">
      <w:headerReference w:type="default" r:id="rId8"/>
      <w:footerReference w:type="default" r:id="rId9"/>
      <w:pgSz w:w="11907" w:h="16840" w:code="9"/>
      <w:pgMar w:top="1440" w:right="1800" w:bottom="1440" w:left="1800" w:header="567" w:footer="289" w:gutter="0"/>
      <w:pgBorders w:offsetFrom="page">
        <w:top w:val="single" w:sz="6" w:space="24" w:color="auto" w:shadow="1"/>
        <w:left w:val="single" w:sz="6" w:space="24" w:color="auto" w:shadow="1"/>
        <w:bottom w:val="single" w:sz="6" w:space="24" w:color="auto" w:shadow="1"/>
        <w:right w:val="single" w:sz="6" w:space="24" w:color="auto" w:shadow="1"/>
      </w:pgBorders>
      <w:cols w:space="720"/>
      <w:docGrid w:linePitch="272" w:charSpace="-344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4B86" w:rsidRDefault="00954B86">
      <w:r>
        <w:separator/>
      </w:r>
    </w:p>
  </w:endnote>
  <w:endnote w:type="continuationSeparator" w:id="0">
    <w:p w:rsidR="00954B86" w:rsidRDefault="00954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64A" w:rsidRDefault="0064164A">
    <w:pPr>
      <w:pStyle w:val="a4"/>
      <w:pBdr>
        <w:top w:val="single" w:sz="6" w:space="8" w:color="auto"/>
      </w:pBdr>
      <w:tabs>
        <w:tab w:val="clear" w:pos="4153"/>
        <w:tab w:val="clear" w:pos="8306"/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center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right" w:pos="13410"/>
      </w:tabs>
      <w:rPr>
        <w:rFonts w:ascii="Arial" w:hAnsi="Arial" w:hint="eastAsia"/>
      </w:rPr>
    </w:pPr>
    <w:r>
      <w:rPr>
        <w:rFonts w:ascii="Arial" w:hAnsi="Arial"/>
        <w:b/>
        <w:noProof/>
        <w:sz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686.25pt;margin-top:1.95pt;width:81.25pt;height:27.5pt;z-index:251657216" o:allowincell="f" fillcolor="window">
          <v:imagedata r:id="rId1" o:title="" croptop="7128f" cropbottom="28512f"/>
        </v:shape>
        <o:OLEObject Type="Embed" ProgID="Word.Picture.8" ShapeID="_x0000_s2049" DrawAspect="Content" ObjectID="_1599403669" r:id="rId2"/>
      </w:pict>
    </w:r>
    <w:r>
      <w:rPr>
        <w:rFonts w:ascii="Arial" w:hAnsi="Arial"/>
      </w:rPr>
      <w:tab/>
    </w:r>
    <w:r>
      <w:rPr>
        <w:rFonts w:ascii="Arial" w:hAnsi="Arial"/>
      </w:rPr>
      <w:tab/>
    </w:r>
    <w:r>
      <w:rPr>
        <w:rFonts w:ascii="Arial" w:hAnsi="Arial"/>
      </w:rPr>
      <w:tab/>
    </w:r>
    <w:r>
      <w:rPr>
        <w:rFonts w:ascii="Arial" w:hAnsi="Arial" w:hint="eastAsia"/>
      </w:rPr>
      <w:t xml:space="preserve">                               </w:t>
    </w:r>
    <w:r w:rsidR="00016B26">
      <w:rPr>
        <w:rFonts w:ascii="Arial" w:hAnsi="Arial" w:hint="eastAsia"/>
      </w:rPr>
      <w:t>Page</w:t>
    </w:r>
    <w:r w:rsidR="00016B26">
      <w:rPr>
        <w:rFonts w:ascii="Arial" w:hAnsi="Arial"/>
      </w:rPr>
      <w:t xml:space="preserve"> </w:t>
    </w:r>
    <w:r w:rsidR="00016B26">
      <w:rPr>
        <w:rFonts w:ascii="Arial" w:hAnsi="Arial"/>
      </w:rPr>
      <w:fldChar w:fldCharType="begin"/>
    </w:r>
    <w:r w:rsidR="00016B26">
      <w:rPr>
        <w:rFonts w:ascii="Arial" w:hAnsi="Arial"/>
      </w:rPr>
      <w:instrText xml:space="preserve"> PAGE  \* MERGEFORMAT </w:instrText>
    </w:r>
    <w:r w:rsidR="00016B26">
      <w:rPr>
        <w:rFonts w:ascii="Arial" w:hAnsi="Arial"/>
      </w:rPr>
      <w:fldChar w:fldCharType="separate"/>
    </w:r>
    <w:r w:rsidR="00E876C4">
      <w:rPr>
        <w:rFonts w:ascii="Arial" w:hAnsi="Arial"/>
        <w:noProof/>
      </w:rPr>
      <w:t>1</w:t>
    </w:r>
    <w:r w:rsidR="00016B26">
      <w:rPr>
        <w:rFonts w:ascii="Arial" w:hAnsi="Arial"/>
      </w:rPr>
      <w:fldChar w:fldCharType="end"/>
    </w:r>
    <w:r w:rsidR="00016B26">
      <w:rPr>
        <w:rFonts w:ascii="Arial" w:hAnsi="Arial"/>
      </w:rPr>
      <w:t xml:space="preserve"> of </w:t>
    </w:r>
    <w:r w:rsidR="00016B26">
      <w:rPr>
        <w:rFonts w:ascii="Arial" w:hAnsi="Arial"/>
      </w:rPr>
      <w:fldChar w:fldCharType="begin"/>
    </w:r>
    <w:r w:rsidR="00016B26">
      <w:rPr>
        <w:rFonts w:ascii="Arial" w:hAnsi="Arial"/>
      </w:rPr>
      <w:instrText xml:space="preserve"> NUMPAGES  \* MERGEFORMAT </w:instrText>
    </w:r>
    <w:r w:rsidR="00016B26">
      <w:rPr>
        <w:rFonts w:ascii="Arial" w:hAnsi="Arial"/>
      </w:rPr>
      <w:fldChar w:fldCharType="separate"/>
    </w:r>
    <w:r w:rsidR="00E876C4">
      <w:rPr>
        <w:rFonts w:ascii="Arial" w:hAnsi="Arial"/>
        <w:noProof/>
      </w:rPr>
      <w:t>9</w:t>
    </w:r>
    <w:r w:rsidR="00016B26">
      <w:rPr>
        <w:rFonts w:ascii="Arial" w:hAnsi="Arial"/>
      </w:rPr>
      <w:fldChar w:fldCharType="end"/>
    </w:r>
    <w:r>
      <w:rPr>
        <w:rFonts w:ascii="Arial" w:hAnsi="Arial" w:hint="eastAsia"/>
      </w:rPr>
      <w:t xml:space="preserve">                    </w:t>
    </w:r>
    <w:r>
      <w:rPr>
        <w:rFonts w:ascii="Arial" w:hAnsi="Arial"/>
      </w:rPr>
      <w:tab/>
    </w:r>
    <w:r>
      <w:rPr>
        <w:rFonts w:ascii="Arial" w:hAnsi="Arial"/>
      </w:rPr>
      <w:tab/>
    </w:r>
    <w:r>
      <w:rPr>
        <w:rFonts w:ascii="Arial" w:hAnsi="Arial"/>
      </w:rPr>
      <w:tab/>
    </w:r>
    <w:r>
      <w:rPr>
        <w:rFonts w:ascii="Arial" w:hAnsi="Arial"/>
      </w:rPr>
      <w:tab/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4B86" w:rsidRDefault="00954B86">
      <w:r>
        <w:separator/>
      </w:r>
    </w:p>
  </w:footnote>
  <w:footnote w:type="continuationSeparator" w:id="0">
    <w:p w:rsidR="00954B86" w:rsidRDefault="00954B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420" w:type="dxa"/>
      <w:tblInd w:w="-441" w:type="dxa"/>
      <w:tblBorders>
        <w:bottom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8420"/>
    </w:tblGrid>
    <w:tr w:rsidR="0064164A" w:rsidTr="007813FC">
      <w:tblPrEx>
        <w:tblCellMar>
          <w:top w:w="0" w:type="dxa"/>
          <w:bottom w:w="0" w:type="dxa"/>
        </w:tblCellMar>
      </w:tblPrEx>
      <w:trPr>
        <w:cantSplit/>
        <w:trHeight w:val="769"/>
      </w:trPr>
      <w:tc>
        <w:tcPr>
          <w:tcW w:w="8420" w:type="dxa"/>
        </w:tcPr>
        <w:p w:rsidR="0064164A" w:rsidRPr="008B3C39" w:rsidRDefault="0064164A" w:rsidP="00A753BE">
          <w:pPr>
            <w:pStyle w:val="a3"/>
            <w:tabs>
              <w:tab w:val="clear" w:pos="4153"/>
              <w:tab w:val="clear" w:pos="8306"/>
              <w:tab w:val="center" w:pos="8364"/>
            </w:tabs>
            <w:rPr>
              <w:rFonts w:ascii="Arial" w:eastAsia="宋体" w:hAnsi="Arial" w:cs="Arial"/>
              <w:sz w:val="24"/>
              <w:szCs w:val="24"/>
              <w:lang w:val="en-US"/>
            </w:rPr>
          </w:pPr>
          <w:r w:rsidRPr="00DF1485">
            <w:rPr>
              <w:rFonts w:ascii="Arial" w:hAnsi="Arial"/>
              <w:b/>
              <w:noProof/>
              <w:sz w:val="28"/>
              <w:szCs w:val="28"/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4" type="#_x0000_t75" style="position:absolute;margin-left:-2pt;margin-top:.25pt;width:91.5pt;height:27.5pt;z-index:251658240" fillcolor="window">
                <v:imagedata r:id="rId1" o:title="" croptop="7128f" cropbottom="28512f"/>
              </v:shape>
              <o:OLEObject Type="Embed" ProgID="Word.Picture.8" ShapeID="_x0000_s2054" DrawAspect="Content" ObjectID="_1599403668" r:id="rId2"/>
            </w:pict>
          </w:r>
          <w:r w:rsidR="007813FC">
            <w:rPr>
              <w:rFonts w:ascii="Arial" w:hAnsi="Arial" w:hint="eastAsia"/>
              <w:b/>
              <w:sz w:val="28"/>
              <w:szCs w:val="28"/>
              <w:lang w:val="en-US"/>
            </w:rPr>
            <w:t xml:space="preserve">  </w:t>
          </w:r>
          <w:r w:rsidRPr="00DF1485">
            <w:rPr>
              <w:rFonts w:ascii="Arial" w:hAnsi="Arial" w:hint="eastAsia"/>
              <w:b/>
              <w:sz w:val="28"/>
              <w:szCs w:val="28"/>
              <w:lang w:val="en-US"/>
            </w:rPr>
            <w:t xml:space="preserve">    </w:t>
          </w:r>
          <w:r w:rsidRPr="00E65E0F">
            <w:rPr>
              <w:rFonts w:ascii="Arial" w:hAnsi="Arial" w:hint="eastAsia"/>
              <w:b/>
              <w:sz w:val="24"/>
              <w:szCs w:val="24"/>
              <w:lang w:val="en-US"/>
            </w:rPr>
            <w:t xml:space="preserve">         </w:t>
          </w:r>
          <w:r>
            <w:rPr>
              <w:rFonts w:ascii="Arial" w:hAnsi="Arial" w:hint="eastAsia"/>
              <w:b/>
              <w:sz w:val="24"/>
              <w:szCs w:val="24"/>
              <w:lang w:val="en-US"/>
            </w:rPr>
            <w:t xml:space="preserve">  </w:t>
          </w:r>
          <w:r w:rsidRPr="00E65E0F">
            <w:rPr>
              <w:rFonts w:ascii="Times New Roman" w:hAnsi="Times New Roman"/>
              <w:b/>
              <w:sz w:val="24"/>
              <w:szCs w:val="24"/>
              <w:lang w:val="en-US"/>
            </w:rPr>
            <w:t xml:space="preserve">        </w:t>
          </w:r>
          <w:r w:rsidR="00A753BE">
            <w:rPr>
              <w:rFonts w:ascii="Times New Roman" w:hAnsi="Times New Roman" w:hint="eastAsia"/>
              <w:b/>
              <w:sz w:val="24"/>
              <w:szCs w:val="24"/>
              <w:lang w:val="en-US"/>
            </w:rPr>
            <w:t xml:space="preserve">    </w:t>
          </w:r>
          <w:r w:rsidRPr="008B3C39">
            <w:rPr>
              <w:rFonts w:ascii="Arial" w:eastAsia="宋体" w:hAnsi="Arial" w:cs="Arial"/>
              <w:sz w:val="24"/>
              <w:szCs w:val="24"/>
            </w:rPr>
            <w:t xml:space="preserve">Technical Report                         </w:t>
          </w:r>
          <w:r w:rsidRPr="008B3C39">
            <w:rPr>
              <w:rFonts w:ascii="Arial" w:eastAsia="宋体" w:hAnsi="Arial" w:cs="Arial" w:hint="eastAsia"/>
              <w:sz w:val="24"/>
              <w:szCs w:val="24"/>
            </w:rPr>
            <w:t xml:space="preserve">           </w:t>
          </w:r>
          <w:r w:rsidRPr="008B3C39">
            <w:rPr>
              <w:rFonts w:ascii="Arial" w:eastAsia="宋体" w:hAnsi="Arial" w:cs="Arial"/>
              <w:sz w:val="24"/>
              <w:szCs w:val="24"/>
            </w:rPr>
            <w:t xml:space="preserve">Version:V7.001           </w:t>
          </w:r>
        </w:p>
        <w:p w:rsidR="0064164A" w:rsidRPr="00DF1485" w:rsidRDefault="0064164A">
          <w:pPr>
            <w:pStyle w:val="a3"/>
            <w:tabs>
              <w:tab w:val="clear" w:pos="4153"/>
              <w:tab w:val="clear" w:pos="8306"/>
              <w:tab w:val="center" w:pos="8364"/>
            </w:tabs>
            <w:rPr>
              <w:rFonts w:ascii="Arial" w:hAnsi="Arial" w:hint="eastAsia"/>
              <w:b/>
              <w:sz w:val="28"/>
              <w:szCs w:val="28"/>
              <w:lang w:val="en-US"/>
            </w:rPr>
          </w:pPr>
          <w:r w:rsidRPr="008B3C39">
            <w:rPr>
              <w:rFonts w:ascii="Arial" w:eastAsia="宋体" w:hAnsi="Arial" w:cs="Arial"/>
              <w:sz w:val="24"/>
              <w:szCs w:val="24"/>
            </w:rPr>
            <w:t xml:space="preserve">    </w:t>
          </w:r>
          <w:r w:rsidRPr="008B3C39">
            <w:rPr>
              <w:rFonts w:ascii="Arial" w:eastAsia="宋体" w:hAnsi="Arial" w:cs="Arial" w:hint="eastAsia"/>
              <w:sz w:val="24"/>
              <w:szCs w:val="24"/>
            </w:rPr>
            <w:t xml:space="preserve">                      </w:t>
          </w:r>
          <w:r w:rsidRPr="008B3C39">
            <w:rPr>
              <w:rFonts w:ascii="Arial" w:eastAsia="宋体" w:hAnsi="Arial" w:cs="Arial"/>
              <w:sz w:val="24"/>
              <w:szCs w:val="24"/>
            </w:rPr>
            <w:t xml:space="preserve"> </w:t>
          </w:r>
          <w:r w:rsidR="007813FC">
            <w:rPr>
              <w:rFonts w:ascii="Arial" w:eastAsia="宋体" w:hAnsi="Arial" w:cs="Arial" w:hint="eastAsia"/>
              <w:sz w:val="24"/>
              <w:szCs w:val="24"/>
            </w:rPr>
            <w:t xml:space="preserve"> </w:t>
          </w:r>
          <w:r w:rsidRPr="008B3C39">
            <w:rPr>
              <w:rFonts w:ascii="Arial" w:eastAsia="宋体" w:hAnsi="Arial" w:cs="Arial"/>
              <w:sz w:val="24"/>
              <w:szCs w:val="24"/>
            </w:rPr>
            <w:t xml:space="preserve"> Project Name:</w:t>
          </w:r>
          <w:r w:rsidRPr="008B3C39">
            <w:rPr>
              <w:rFonts w:ascii="Arial" w:eastAsia="宋体" w:hAnsi="Arial" w:cs="Arial"/>
              <w:sz w:val="24"/>
              <w:szCs w:val="24"/>
            </w:rPr>
            <w:t>万达大商业广场</w:t>
          </w:r>
          <w:r w:rsidRPr="008B3C39">
            <w:rPr>
              <w:rFonts w:ascii="Arial" w:eastAsia="宋体" w:hAnsi="Arial" w:cs="Arial"/>
              <w:sz w:val="24"/>
              <w:szCs w:val="24"/>
            </w:rPr>
            <w:t xml:space="preserve">       </w:t>
          </w:r>
          <w:r w:rsidR="00A753BE">
            <w:rPr>
              <w:rFonts w:ascii="Arial" w:eastAsia="宋体" w:hAnsi="Arial" w:cs="Arial"/>
              <w:sz w:val="28"/>
              <w:szCs w:val="28"/>
            </w:rPr>
            <w:t xml:space="preserve">     </w:t>
          </w:r>
          <w:r w:rsidRPr="008B3C39">
            <w:rPr>
              <w:rFonts w:ascii="Arial" w:eastAsia="宋体" w:hAnsi="Arial" w:cs="Arial" w:hint="eastAsia"/>
              <w:sz w:val="28"/>
              <w:szCs w:val="28"/>
            </w:rPr>
            <w:t xml:space="preserve"> </w:t>
          </w:r>
          <w:r w:rsidRPr="00277954">
            <w:rPr>
              <w:rFonts w:ascii="Arial" w:eastAsia="宋体" w:hAnsi="Arial" w:cs="Arial"/>
              <w:sz w:val="24"/>
              <w:szCs w:val="24"/>
            </w:rPr>
            <w:t>Date</w:t>
          </w:r>
          <w:r w:rsidRPr="00277954">
            <w:rPr>
              <w:rFonts w:ascii="Arial" w:eastAsia="宋体" w:hAnsi="Arial" w:cs="Arial"/>
              <w:sz w:val="24"/>
              <w:szCs w:val="24"/>
            </w:rPr>
            <w:t>：</w:t>
          </w:r>
          <w:smartTag w:uri="urn:schemas-microsoft-com:office:smarttags" w:element="chsdate">
            <w:smartTagPr>
              <w:attr w:name="IsROCDate" w:val="False"/>
              <w:attr w:name="IsLunarDate" w:val="False"/>
              <w:attr w:name="Day" w:val="7"/>
              <w:attr w:name="Month" w:val="5"/>
              <w:attr w:name="Year" w:val="2014"/>
            </w:smartTagPr>
            <w:r w:rsidRPr="00277954">
              <w:rPr>
                <w:rFonts w:ascii="Arial" w:eastAsia="宋体" w:hAnsi="Arial" w:cs="Arial"/>
                <w:sz w:val="24"/>
                <w:szCs w:val="24"/>
              </w:rPr>
              <w:t>05/07</w:t>
            </w:r>
            <w:r>
              <w:rPr>
                <w:rFonts w:ascii="Arial" w:eastAsia="宋体" w:hAnsi="Arial" w:cs="Arial" w:hint="eastAsia"/>
                <w:sz w:val="24"/>
                <w:szCs w:val="24"/>
              </w:rPr>
              <w:t>/</w:t>
            </w:r>
            <w:r w:rsidRPr="00277954">
              <w:rPr>
                <w:rFonts w:ascii="Arial" w:eastAsia="宋体" w:hAnsi="Arial" w:cs="Arial"/>
                <w:sz w:val="24"/>
                <w:szCs w:val="24"/>
              </w:rPr>
              <w:t>2014</w:t>
            </w:r>
          </w:smartTag>
          <w:r w:rsidRPr="008B3C39">
            <w:rPr>
              <w:rFonts w:ascii="Arial" w:eastAsia="宋体" w:hAnsi="Arial" w:cs="Arial"/>
              <w:sz w:val="28"/>
              <w:szCs w:val="28"/>
            </w:rPr>
            <w:t xml:space="preserve">  </w:t>
          </w:r>
        </w:p>
      </w:tc>
    </w:tr>
  </w:tbl>
  <w:p w:rsidR="0064164A" w:rsidRDefault="0064164A" w:rsidP="00DF1485">
    <w:pPr>
      <w:pStyle w:val="a3"/>
      <w:tabs>
        <w:tab w:val="clear" w:pos="4153"/>
        <w:tab w:val="clear" w:pos="8306"/>
        <w:tab w:val="center" w:pos="5103"/>
      </w:tabs>
      <w:ind w:rightChars="162" w:right="324"/>
      <w:rPr>
        <w:rFonts w:hint="eastAsia"/>
      </w:rPr>
    </w:pPr>
    <w:bookmarkStart w:id="1" w:name="DocumentHeading"/>
    <w:bookmarkEnd w:id="1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embedSystemFonts/>
  <w:bordersDoNotSurroundHeader/>
  <w:bordersDoNotSurroundFooter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3"/>
  <w:drawingGridVerticalSpacing w:val="104"/>
  <w:displayHorizontalDrawingGridEvery w:val="0"/>
  <w:displayVerticalDrawingGridEvery w:val="0"/>
  <w:characterSpacingControl w:val="doNotCompress"/>
  <w:hdrShapeDefaults>
    <o:shapedefaults v:ext="edit" spidmax="2055">
      <o:colormru v:ext="edit" colors="#ccecff,#cff,#69f,#99f,#6c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3A1"/>
    <w:rsid w:val="00000D82"/>
    <w:rsid w:val="00003511"/>
    <w:rsid w:val="000056BF"/>
    <w:rsid w:val="00006C33"/>
    <w:rsid w:val="00007DFD"/>
    <w:rsid w:val="00011F0E"/>
    <w:rsid w:val="00015CB0"/>
    <w:rsid w:val="00016B26"/>
    <w:rsid w:val="000314C8"/>
    <w:rsid w:val="000325BF"/>
    <w:rsid w:val="00047F4B"/>
    <w:rsid w:val="000501D6"/>
    <w:rsid w:val="00052A83"/>
    <w:rsid w:val="00066C3B"/>
    <w:rsid w:val="0006731E"/>
    <w:rsid w:val="000A2F79"/>
    <w:rsid w:val="000A6F70"/>
    <w:rsid w:val="000A7828"/>
    <w:rsid w:val="000B0CD5"/>
    <w:rsid w:val="000C5261"/>
    <w:rsid w:val="000D4D9A"/>
    <w:rsid w:val="000D7179"/>
    <w:rsid w:val="000F71C9"/>
    <w:rsid w:val="00101C3A"/>
    <w:rsid w:val="00105C1B"/>
    <w:rsid w:val="00107E8F"/>
    <w:rsid w:val="0011544E"/>
    <w:rsid w:val="00125D31"/>
    <w:rsid w:val="00127052"/>
    <w:rsid w:val="0014064F"/>
    <w:rsid w:val="00142A8A"/>
    <w:rsid w:val="00143258"/>
    <w:rsid w:val="00161A1A"/>
    <w:rsid w:val="00164EED"/>
    <w:rsid w:val="001667EB"/>
    <w:rsid w:val="00166927"/>
    <w:rsid w:val="001832AA"/>
    <w:rsid w:val="001A1799"/>
    <w:rsid w:val="001A5EEE"/>
    <w:rsid w:val="001B5AF4"/>
    <w:rsid w:val="001C42DB"/>
    <w:rsid w:val="001D1175"/>
    <w:rsid w:val="00206CC9"/>
    <w:rsid w:val="00223F06"/>
    <w:rsid w:val="0024129C"/>
    <w:rsid w:val="00247A9C"/>
    <w:rsid w:val="00255287"/>
    <w:rsid w:val="00277954"/>
    <w:rsid w:val="002804FB"/>
    <w:rsid w:val="002826F6"/>
    <w:rsid w:val="002A22C2"/>
    <w:rsid w:val="002B7A78"/>
    <w:rsid w:val="002D5663"/>
    <w:rsid w:val="002D7429"/>
    <w:rsid w:val="002E3480"/>
    <w:rsid w:val="002F06F6"/>
    <w:rsid w:val="002F5080"/>
    <w:rsid w:val="002F6312"/>
    <w:rsid w:val="003073A1"/>
    <w:rsid w:val="003171CA"/>
    <w:rsid w:val="003340EF"/>
    <w:rsid w:val="003373E0"/>
    <w:rsid w:val="00337470"/>
    <w:rsid w:val="003467DC"/>
    <w:rsid w:val="00353C34"/>
    <w:rsid w:val="003637D5"/>
    <w:rsid w:val="0036640C"/>
    <w:rsid w:val="003707C5"/>
    <w:rsid w:val="00370B4E"/>
    <w:rsid w:val="00373071"/>
    <w:rsid w:val="003759DF"/>
    <w:rsid w:val="0038224A"/>
    <w:rsid w:val="00390889"/>
    <w:rsid w:val="003A5AF9"/>
    <w:rsid w:val="003C5E44"/>
    <w:rsid w:val="003C6A70"/>
    <w:rsid w:val="003D099E"/>
    <w:rsid w:val="003D48AA"/>
    <w:rsid w:val="003D56EE"/>
    <w:rsid w:val="003D5EA8"/>
    <w:rsid w:val="003F0EDA"/>
    <w:rsid w:val="003F44A1"/>
    <w:rsid w:val="0040138B"/>
    <w:rsid w:val="00402018"/>
    <w:rsid w:val="00410A06"/>
    <w:rsid w:val="004110F8"/>
    <w:rsid w:val="00421DF0"/>
    <w:rsid w:val="004248D0"/>
    <w:rsid w:val="00444227"/>
    <w:rsid w:val="00464D66"/>
    <w:rsid w:val="00492345"/>
    <w:rsid w:val="00492656"/>
    <w:rsid w:val="004A1FF8"/>
    <w:rsid w:val="004A3584"/>
    <w:rsid w:val="004A4511"/>
    <w:rsid w:val="004B69D5"/>
    <w:rsid w:val="004C5151"/>
    <w:rsid w:val="004C79CF"/>
    <w:rsid w:val="004D3C3F"/>
    <w:rsid w:val="00513ABE"/>
    <w:rsid w:val="00523BDF"/>
    <w:rsid w:val="00523DD2"/>
    <w:rsid w:val="00524838"/>
    <w:rsid w:val="00533FE2"/>
    <w:rsid w:val="00542070"/>
    <w:rsid w:val="0055076C"/>
    <w:rsid w:val="00550BB9"/>
    <w:rsid w:val="00552AE7"/>
    <w:rsid w:val="00553A09"/>
    <w:rsid w:val="00581047"/>
    <w:rsid w:val="0058576D"/>
    <w:rsid w:val="005860BA"/>
    <w:rsid w:val="00596AC1"/>
    <w:rsid w:val="005A33C0"/>
    <w:rsid w:val="005A4F22"/>
    <w:rsid w:val="005B50F6"/>
    <w:rsid w:val="005C57A5"/>
    <w:rsid w:val="005C6711"/>
    <w:rsid w:val="005C6B27"/>
    <w:rsid w:val="005F599C"/>
    <w:rsid w:val="00600A1B"/>
    <w:rsid w:val="006040B4"/>
    <w:rsid w:val="00606D4D"/>
    <w:rsid w:val="0060784A"/>
    <w:rsid w:val="006119C4"/>
    <w:rsid w:val="0063038D"/>
    <w:rsid w:val="00636F99"/>
    <w:rsid w:val="0064164A"/>
    <w:rsid w:val="0064372A"/>
    <w:rsid w:val="00643D0A"/>
    <w:rsid w:val="00655E71"/>
    <w:rsid w:val="0067167F"/>
    <w:rsid w:val="006819B6"/>
    <w:rsid w:val="0069091D"/>
    <w:rsid w:val="00694BA0"/>
    <w:rsid w:val="006968F0"/>
    <w:rsid w:val="006B0969"/>
    <w:rsid w:val="006B1F57"/>
    <w:rsid w:val="006B22BE"/>
    <w:rsid w:val="006C4077"/>
    <w:rsid w:val="006C58B7"/>
    <w:rsid w:val="006D34EC"/>
    <w:rsid w:val="006F0102"/>
    <w:rsid w:val="006F13DE"/>
    <w:rsid w:val="006F532F"/>
    <w:rsid w:val="006F6092"/>
    <w:rsid w:val="00700B4A"/>
    <w:rsid w:val="00704101"/>
    <w:rsid w:val="00720234"/>
    <w:rsid w:val="0072207A"/>
    <w:rsid w:val="007403E0"/>
    <w:rsid w:val="00744E60"/>
    <w:rsid w:val="00750031"/>
    <w:rsid w:val="00764BE5"/>
    <w:rsid w:val="007751B2"/>
    <w:rsid w:val="007772EF"/>
    <w:rsid w:val="007807C4"/>
    <w:rsid w:val="007813FC"/>
    <w:rsid w:val="007B5826"/>
    <w:rsid w:val="007C3F38"/>
    <w:rsid w:val="007C6BDC"/>
    <w:rsid w:val="007D368B"/>
    <w:rsid w:val="007D5EC5"/>
    <w:rsid w:val="007E21D6"/>
    <w:rsid w:val="008236AE"/>
    <w:rsid w:val="00842FFB"/>
    <w:rsid w:val="00847768"/>
    <w:rsid w:val="00854495"/>
    <w:rsid w:val="00857443"/>
    <w:rsid w:val="00870B8E"/>
    <w:rsid w:val="00884798"/>
    <w:rsid w:val="00884DF2"/>
    <w:rsid w:val="008B3C39"/>
    <w:rsid w:val="008C7EBD"/>
    <w:rsid w:val="008E255C"/>
    <w:rsid w:val="008E2C66"/>
    <w:rsid w:val="008F58E8"/>
    <w:rsid w:val="008F6059"/>
    <w:rsid w:val="009001DA"/>
    <w:rsid w:val="00935CF3"/>
    <w:rsid w:val="009371DF"/>
    <w:rsid w:val="00941DE7"/>
    <w:rsid w:val="0094313C"/>
    <w:rsid w:val="00954B86"/>
    <w:rsid w:val="00954DD2"/>
    <w:rsid w:val="0096141F"/>
    <w:rsid w:val="00967D0E"/>
    <w:rsid w:val="009775DC"/>
    <w:rsid w:val="009946E9"/>
    <w:rsid w:val="00996D70"/>
    <w:rsid w:val="00997BC0"/>
    <w:rsid w:val="009A6E9C"/>
    <w:rsid w:val="009B711A"/>
    <w:rsid w:val="009C191E"/>
    <w:rsid w:val="009C71DF"/>
    <w:rsid w:val="009D3771"/>
    <w:rsid w:val="009E2B8E"/>
    <w:rsid w:val="009F5968"/>
    <w:rsid w:val="009F7606"/>
    <w:rsid w:val="00A10933"/>
    <w:rsid w:val="00A23D82"/>
    <w:rsid w:val="00A40495"/>
    <w:rsid w:val="00A44C0E"/>
    <w:rsid w:val="00A62FBB"/>
    <w:rsid w:val="00A662FC"/>
    <w:rsid w:val="00A7048D"/>
    <w:rsid w:val="00A753BE"/>
    <w:rsid w:val="00A81BDB"/>
    <w:rsid w:val="00A94AF3"/>
    <w:rsid w:val="00AA7D6C"/>
    <w:rsid w:val="00AB195C"/>
    <w:rsid w:val="00AC446E"/>
    <w:rsid w:val="00AD34AE"/>
    <w:rsid w:val="00B13CB0"/>
    <w:rsid w:val="00B243DD"/>
    <w:rsid w:val="00B249D2"/>
    <w:rsid w:val="00B2505F"/>
    <w:rsid w:val="00B3310B"/>
    <w:rsid w:val="00B377FE"/>
    <w:rsid w:val="00B402D1"/>
    <w:rsid w:val="00B411A2"/>
    <w:rsid w:val="00B4156C"/>
    <w:rsid w:val="00B520CB"/>
    <w:rsid w:val="00B607E5"/>
    <w:rsid w:val="00B74B71"/>
    <w:rsid w:val="00B8065F"/>
    <w:rsid w:val="00B943B2"/>
    <w:rsid w:val="00BA5D22"/>
    <w:rsid w:val="00BB3B01"/>
    <w:rsid w:val="00BB4735"/>
    <w:rsid w:val="00BC71CC"/>
    <w:rsid w:val="00BD046A"/>
    <w:rsid w:val="00BD1584"/>
    <w:rsid w:val="00BD55D8"/>
    <w:rsid w:val="00BD729F"/>
    <w:rsid w:val="00BE0D7F"/>
    <w:rsid w:val="00BE309B"/>
    <w:rsid w:val="00BE55CC"/>
    <w:rsid w:val="00BF7519"/>
    <w:rsid w:val="00C0020B"/>
    <w:rsid w:val="00C04F36"/>
    <w:rsid w:val="00C14825"/>
    <w:rsid w:val="00C95B04"/>
    <w:rsid w:val="00C968BF"/>
    <w:rsid w:val="00CB6577"/>
    <w:rsid w:val="00CC3E0F"/>
    <w:rsid w:val="00CC3E21"/>
    <w:rsid w:val="00D20F55"/>
    <w:rsid w:val="00D23CB5"/>
    <w:rsid w:val="00D4258D"/>
    <w:rsid w:val="00D46AC6"/>
    <w:rsid w:val="00D52094"/>
    <w:rsid w:val="00D6594C"/>
    <w:rsid w:val="00D86A25"/>
    <w:rsid w:val="00D93D7A"/>
    <w:rsid w:val="00DB540B"/>
    <w:rsid w:val="00DB6AFD"/>
    <w:rsid w:val="00DD2531"/>
    <w:rsid w:val="00DD486C"/>
    <w:rsid w:val="00DF1485"/>
    <w:rsid w:val="00E33F0F"/>
    <w:rsid w:val="00E40C45"/>
    <w:rsid w:val="00E435E8"/>
    <w:rsid w:val="00E51D26"/>
    <w:rsid w:val="00E5739A"/>
    <w:rsid w:val="00E62F5F"/>
    <w:rsid w:val="00E65E0F"/>
    <w:rsid w:val="00E66971"/>
    <w:rsid w:val="00E7050A"/>
    <w:rsid w:val="00E706FC"/>
    <w:rsid w:val="00E76BF4"/>
    <w:rsid w:val="00E8072D"/>
    <w:rsid w:val="00E80FEF"/>
    <w:rsid w:val="00E85E18"/>
    <w:rsid w:val="00E876C4"/>
    <w:rsid w:val="00E92707"/>
    <w:rsid w:val="00E95EF9"/>
    <w:rsid w:val="00EA70C0"/>
    <w:rsid w:val="00EB2FED"/>
    <w:rsid w:val="00EC02C3"/>
    <w:rsid w:val="00EC0C0E"/>
    <w:rsid w:val="00EC4497"/>
    <w:rsid w:val="00EE1718"/>
    <w:rsid w:val="00EE2B0E"/>
    <w:rsid w:val="00EE35FA"/>
    <w:rsid w:val="00EE678E"/>
    <w:rsid w:val="00EF0AE3"/>
    <w:rsid w:val="00EF186A"/>
    <w:rsid w:val="00F04EB7"/>
    <w:rsid w:val="00F4552E"/>
    <w:rsid w:val="00F522E7"/>
    <w:rsid w:val="00F529EF"/>
    <w:rsid w:val="00F53FB2"/>
    <w:rsid w:val="00F55CAE"/>
    <w:rsid w:val="00F56519"/>
    <w:rsid w:val="00F63DFD"/>
    <w:rsid w:val="00F665FF"/>
    <w:rsid w:val="00F74496"/>
    <w:rsid w:val="00F81640"/>
    <w:rsid w:val="00FA0C78"/>
    <w:rsid w:val="00FB6CDB"/>
    <w:rsid w:val="00FB789A"/>
    <w:rsid w:val="00FC2157"/>
    <w:rsid w:val="00FC3085"/>
    <w:rsid w:val="00FC3454"/>
    <w:rsid w:val="00FC35C1"/>
    <w:rsid w:val="00FD163A"/>
    <w:rsid w:val="00FD31AE"/>
    <w:rsid w:val="00FD60F2"/>
    <w:rsid w:val="00FE5FEE"/>
    <w:rsid w:val="00FF31E4"/>
    <w:rsid w:val="00FF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55">
      <o:colormru v:ext="edit" colors="#ccecff,#cff,#69f,#99f,#6c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仿宋_GB2312" w:eastAsia="仿宋_GB2312" w:hAnsi="宋体"/>
      <w:lang w:val="en-GB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table" w:styleId="a5">
    <w:name w:val="Table Grid"/>
    <w:basedOn w:val="a1"/>
    <w:rsid w:val="00F522E7"/>
    <w:pPr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a"/>
    <w:rPr>
      <w:rFonts w:ascii="Arial Narrow" w:hAnsi="Arial Narro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仿宋_GB2312" w:eastAsia="仿宋_GB2312" w:hAnsi="宋体"/>
      <w:lang w:val="en-GB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table" w:styleId="a5">
    <w:name w:val="Table Grid"/>
    <w:basedOn w:val="a1"/>
    <w:rsid w:val="00F522E7"/>
    <w:pPr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a"/>
    <w:rPr>
      <w:rFonts w:ascii="Arial Narrow" w:hAnsi="Arial Narro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1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cQuay\Easdale\wtprint\TECHNICL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4823EA-3F7F-4384-9914-0224DBC8A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TECHNICL.DOT</Template>
  <TotalTime>1</TotalTime>
  <Pages>1</Pages>
  <Words>0</Words>
  <Characters>0</Characters>
  <Application>Microsoft Office Word</Application>
  <DocSecurity>0</DocSecurity>
  <Lines>0</Lines>
  <Paragraphs>0</Paragraphs>
  <ScaleCrop>false</ScaleCrop>
  <Company>szmcquay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TAGGING</dc:title>
  <dc:creator>mat001</dc:creator>
  <cp:lastModifiedBy>VincentLee</cp:lastModifiedBy>
  <cp:revision>3</cp:revision>
  <cp:lastPrinted>2015-04-11T06:32:00Z</cp:lastPrinted>
  <dcterms:created xsi:type="dcterms:W3CDTF">2018-09-25T09:58:00Z</dcterms:created>
  <dcterms:modified xsi:type="dcterms:W3CDTF">2018-09-25T09:59:00Z</dcterms:modified>
</cp:coreProperties>
</file>