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CB" w:rsidRPr="00314F92" w:rsidRDefault="00B520CB" w:rsidP="00314F92">
      <w:bookmarkStart w:id="0" w:name="_GoBack"/>
      <w:bookmarkEnd w:id="0"/>
    </w:p>
    <w:sectPr w:rsidR="00B520CB" w:rsidRPr="00314F92" w:rsidSect="00492345">
      <w:headerReference w:type="default" r:id="rId7"/>
      <w:footerReference w:type="default" r:id="rId8"/>
      <w:pgSz w:w="11907" w:h="16840" w:code="9"/>
      <w:pgMar w:top="567" w:right="567" w:bottom="851" w:left="1134" w:header="567" w:footer="289" w:gutter="0"/>
      <w:cols w:space="720"/>
      <w:docGrid w:charSpace="-344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9D0" w:rsidRDefault="006D09D0">
      <w:r>
        <w:separator/>
      </w:r>
    </w:p>
  </w:endnote>
  <w:endnote w:type="continuationSeparator" w:id="0">
    <w:p w:rsidR="006D09D0" w:rsidRDefault="006D0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3A1" w:rsidRDefault="003073A1">
    <w:pPr>
      <w:pStyle w:val="a4"/>
      <w:pBdr>
        <w:top w:val="single" w:sz="6" w:space="8" w:color="auto"/>
      </w:pBdr>
      <w:tabs>
        <w:tab w:val="clear" w:pos="4153"/>
        <w:tab w:val="clear" w:pos="8306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center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3410"/>
      </w:tabs>
      <w:rPr>
        <w:rFonts w:ascii="Arial" w:hAnsi="Arial" w:hint="eastAsia"/>
      </w:rPr>
    </w:pPr>
    <w:r>
      <w:rPr>
        <w:rFonts w:ascii="Arial" w:hAnsi="Arial"/>
        <w:b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86.25pt;margin-top:1.95pt;width:81.25pt;height:27.5pt;z-index:251657216" o:allowincell="f" fillcolor="window">
          <v:imagedata r:id="rId1" o:title="" croptop="7128f" cropbottom="28512f"/>
        </v:shape>
        <o:OLEObject Type="Embed" ProgID="Word.Picture.8" ShapeID="_x0000_s2049" DrawAspect="Content" ObjectID="_1596029052" r:id="rId2"/>
      </w:pict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 w:hint="eastAsia"/>
      </w:rPr>
      <w:t xml:space="preserve">    </w:t>
    </w:r>
    <w:r w:rsidR="00492345">
      <w:rPr>
        <w:rFonts w:ascii="Arial" w:hAnsi="Arial" w:hint="eastAsia"/>
      </w:rPr>
      <w:t xml:space="preserve">     </w:t>
    </w:r>
    <w:r w:rsidR="003F44A1">
      <w:rPr>
        <w:rFonts w:ascii="Arial" w:hAnsi="Arial" w:hint="eastAsia"/>
      </w:rPr>
      <w:t xml:space="preserve">                                       </w:t>
    </w:r>
    <w:r w:rsidR="00492345">
      <w:rPr>
        <w:rFonts w:ascii="Arial" w:hAnsi="Arial" w:hint="eastAsia"/>
      </w:rPr>
      <w:t xml:space="preserve">   </w:t>
    </w:r>
    <w:r>
      <w:rPr>
        <w:rFonts w:ascii="Arial" w:hAnsi="Arial" w:hint="eastAsia"/>
      </w:rPr>
      <w:t>Page</w:t>
    </w:r>
    <w:r>
      <w:rPr>
        <w:rFonts w:ascii="Arial" w:hAnsi="Arial"/>
      </w:rPr>
      <w:t xml:space="preserve">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\* MERGEFORMAT </w:instrText>
    </w:r>
    <w:r>
      <w:rPr>
        <w:rFonts w:ascii="Arial" w:hAnsi="Arial"/>
      </w:rPr>
      <w:fldChar w:fldCharType="separate"/>
    </w:r>
    <w:r w:rsidR="00D948F8">
      <w:rPr>
        <w:rFonts w:ascii="Arial" w:hAnsi="Arial"/>
        <w:noProof/>
      </w:rPr>
      <w:t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 \* MERGEFORMAT </w:instrText>
    </w:r>
    <w:r>
      <w:rPr>
        <w:rFonts w:ascii="Arial" w:hAnsi="Arial"/>
      </w:rPr>
      <w:fldChar w:fldCharType="separate"/>
    </w:r>
    <w:r w:rsidR="00D948F8">
      <w:rPr>
        <w:rFonts w:ascii="Arial" w:hAnsi="Arial"/>
        <w:noProof/>
      </w:rPr>
      <w:t>1</w:t>
    </w:r>
    <w:r>
      <w:rPr>
        <w:rFonts w:ascii="Arial" w:hAnsi="Arial"/>
      </w:rPr>
      <w:fldChar w:fldCharType="end"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9D0" w:rsidRDefault="006D09D0">
      <w:r>
        <w:separator/>
      </w:r>
    </w:p>
  </w:footnote>
  <w:footnote w:type="continuationSeparator" w:id="0">
    <w:p w:rsidR="006D09D0" w:rsidRDefault="006D0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Ind w:w="-441" w:type="dxa"/>
      <w:tblBorders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800"/>
    </w:tblGrid>
    <w:tr w:rsidR="0038224A">
      <w:tblPrEx>
        <w:tblCellMar>
          <w:top w:w="0" w:type="dxa"/>
          <w:bottom w:w="0" w:type="dxa"/>
        </w:tblCellMar>
      </w:tblPrEx>
      <w:trPr>
        <w:cantSplit/>
        <w:trHeight w:val="625"/>
      </w:trPr>
      <w:tc>
        <w:tcPr>
          <w:tcW w:w="10800" w:type="dxa"/>
        </w:tcPr>
        <w:p w:rsidR="00D4258D" w:rsidRPr="008B3C39" w:rsidRDefault="00D4258D" w:rsidP="00DF1485">
          <w:pPr>
            <w:pStyle w:val="a3"/>
            <w:tabs>
              <w:tab w:val="clear" w:pos="4153"/>
              <w:tab w:val="clear" w:pos="8306"/>
              <w:tab w:val="center" w:pos="8364"/>
            </w:tabs>
            <w:rPr>
              <w:rFonts w:ascii="Arial" w:eastAsia="宋体" w:hAnsi="Arial" w:cs="Arial"/>
              <w:sz w:val="24"/>
              <w:szCs w:val="24"/>
              <w:lang w:val="en-US"/>
            </w:rPr>
          </w:pPr>
          <w:r w:rsidRPr="00DF1485">
            <w:rPr>
              <w:rFonts w:ascii="Arial" w:hAnsi="Arial"/>
              <w:b/>
              <w:noProof/>
              <w:sz w:val="28"/>
              <w:szCs w:val="28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4" type="#_x0000_t75" style="position:absolute;margin-left:-5.4pt;margin-top:3.7pt;width:91.5pt;height:27.5pt;z-index:251658240" fillcolor="window">
                <v:imagedata r:id="rId1" o:title="" croptop="7128f" cropbottom="28512f"/>
              </v:shape>
              <o:OLEObject Type="Embed" ProgID="Word.Picture.8" ShapeID="_x0000_s2054" DrawAspect="Content" ObjectID="_1596029051" r:id="rId2"/>
            </w:pict>
          </w:r>
          <w:r w:rsidR="0038224A" w:rsidRPr="00DF1485">
            <w:rPr>
              <w:rFonts w:ascii="Arial" w:hAnsi="Arial" w:hint="eastAsia"/>
              <w:b/>
              <w:sz w:val="28"/>
              <w:szCs w:val="28"/>
              <w:lang w:val="en-US"/>
            </w:rPr>
            <w:t xml:space="preserve">        </w:t>
          </w:r>
          <w:r w:rsidR="0038224A" w:rsidRPr="00E65E0F">
            <w:rPr>
              <w:rFonts w:ascii="Arial" w:hAnsi="Arial" w:hint="eastAsia"/>
              <w:b/>
              <w:sz w:val="24"/>
              <w:szCs w:val="24"/>
              <w:lang w:val="en-US"/>
            </w:rPr>
            <w:t xml:space="preserve">         </w:t>
          </w:r>
          <w:r w:rsidR="00E65E0F">
            <w:rPr>
              <w:rFonts w:ascii="Arial" w:hAnsi="Arial" w:hint="eastAsia"/>
              <w:b/>
              <w:sz w:val="24"/>
              <w:szCs w:val="24"/>
              <w:lang w:val="en-US"/>
            </w:rPr>
            <w:t xml:space="preserve">  </w:t>
          </w:r>
          <w:r w:rsidR="00E65E0F" w:rsidRPr="00E65E0F"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     </w:t>
          </w:r>
          <w:r w:rsidR="0038224A" w:rsidRPr="008B3C39">
            <w:rPr>
              <w:rFonts w:ascii="Arial" w:eastAsia="宋体" w:hAnsi="Arial" w:cs="Arial"/>
              <w:sz w:val="24"/>
              <w:szCs w:val="24"/>
            </w:rPr>
            <w:t xml:space="preserve">Technical </w:t>
          </w:r>
          <w:r w:rsidRPr="008B3C39">
            <w:rPr>
              <w:rFonts w:ascii="Arial" w:eastAsia="宋体" w:hAnsi="Arial" w:cs="Arial"/>
              <w:sz w:val="24"/>
              <w:szCs w:val="24"/>
            </w:rPr>
            <w:t>Report</w:t>
          </w:r>
          <w:r w:rsidR="0038224A" w:rsidRPr="008B3C39">
            <w:rPr>
              <w:rFonts w:ascii="Arial" w:eastAsia="宋体" w:hAnsi="Arial" w:cs="Arial"/>
              <w:sz w:val="24"/>
              <w:szCs w:val="24"/>
            </w:rPr>
            <w:t xml:space="preserve">      </w:t>
          </w:r>
          <w:r w:rsidR="00DF1485" w:rsidRPr="008B3C39">
            <w:rPr>
              <w:rFonts w:ascii="Arial" w:eastAsia="宋体" w:hAnsi="Arial" w:cs="Arial"/>
              <w:sz w:val="24"/>
              <w:szCs w:val="24"/>
            </w:rPr>
            <w:t xml:space="preserve">  </w:t>
          </w:r>
          <w:r w:rsidR="0038224A" w:rsidRPr="008B3C39">
            <w:rPr>
              <w:rFonts w:ascii="Arial" w:eastAsia="宋体" w:hAnsi="Arial" w:cs="Arial"/>
              <w:sz w:val="24"/>
              <w:szCs w:val="24"/>
            </w:rPr>
            <w:t xml:space="preserve">  </w:t>
          </w:r>
          <w:r w:rsidRPr="008B3C39">
            <w:rPr>
              <w:rFonts w:ascii="Arial" w:eastAsia="宋体" w:hAnsi="Arial" w:cs="Arial"/>
              <w:sz w:val="24"/>
              <w:szCs w:val="24"/>
            </w:rPr>
            <w:t xml:space="preserve">   </w:t>
          </w:r>
          <w:r w:rsidR="00E65E0F" w:rsidRPr="008B3C39">
            <w:rPr>
              <w:rFonts w:ascii="Arial" w:eastAsia="宋体" w:hAnsi="Arial" w:cs="Arial"/>
              <w:sz w:val="24"/>
              <w:szCs w:val="24"/>
            </w:rPr>
            <w:t xml:space="preserve">         </w:t>
          </w:r>
          <w:r w:rsidR="00CB1D4C">
            <w:rPr>
              <w:rFonts w:ascii="Arial" w:eastAsia="宋体" w:hAnsi="Arial" w:cs="Arial" w:hint="eastAsia"/>
              <w:sz w:val="24"/>
              <w:szCs w:val="24"/>
            </w:rPr>
            <w:t xml:space="preserve">                </w:t>
          </w:r>
          <w:r w:rsidR="00E65E0F" w:rsidRPr="008B3C39">
            <w:rPr>
              <w:rFonts w:ascii="Arial" w:eastAsia="宋体" w:hAnsi="Arial" w:cs="Arial"/>
              <w:sz w:val="24"/>
              <w:szCs w:val="24"/>
            </w:rPr>
            <w:t xml:space="preserve">   </w:t>
          </w:r>
          <w:r w:rsidR="00E65E0F" w:rsidRPr="008B3C39">
            <w:rPr>
              <w:rFonts w:ascii="Arial" w:eastAsia="宋体" w:hAnsi="Arial" w:cs="Arial" w:hint="eastAsia"/>
              <w:sz w:val="24"/>
              <w:szCs w:val="24"/>
            </w:rPr>
            <w:t xml:space="preserve">          </w:t>
          </w:r>
          <w:r w:rsidR="00E65E0F" w:rsidRPr="008B3C39">
            <w:rPr>
              <w:rFonts w:ascii="Arial" w:eastAsia="宋体" w:hAnsi="Arial" w:cs="Arial"/>
              <w:sz w:val="24"/>
              <w:szCs w:val="24"/>
            </w:rPr>
            <w:t xml:space="preserve"> </w:t>
          </w:r>
          <w:r w:rsidR="008B3C39" w:rsidRPr="008B3C39">
            <w:rPr>
              <w:rFonts w:ascii="Arial" w:eastAsia="宋体" w:hAnsi="Arial" w:cs="Arial" w:hint="eastAsia"/>
              <w:sz w:val="24"/>
              <w:szCs w:val="24"/>
            </w:rPr>
            <w:t xml:space="preserve">   </w:t>
          </w:r>
          <w:r w:rsidRPr="008B3C39">
            <w:rPr>
              <w:rFonts w:ascii="Arial" w:eastAsia="宋体" w:hAnsi="Arial" w:cs="Arial"/>
              <w:sz w:val="24"/>
              <w:szCs w:val="24"/>
            </w:rPr>
            <w:t>Versi</w:t>
          </w:r>
          <w:r w:rsidR="00E65E0F" w:rsidRPr="008B3C39">
            <w:rPr>
              <w:rFonts w:ascii="Arial" w:eastAsia="宋体" w:hAnsi="Arial" w:cs="Arial"/>
              <w:sz w:val="24"/>
              <w:szCs w:val="24"/>
            </w:rPr>
            <w:t>on</w:t>
          </w:r>
          <w:r w:rsidRPr="008B3C39">
            <w:rPr>
              <w:rFonts w:ascii="Arial" w:eastAsia="宋体" w:hAnsi="Arial" w:cs="Arial"/>
              <w:sz w:val="24"/>
              <w:szCs w:val="24"/>
            </w:rPr>
            <w:t>:</w:t>
          </w:r>
          <w:r w:rsidR="00CB1D4C">
            <w:rPr>
              <w:rFonts w:ascii="Arial" w:eastAsia="宋体" w:hAnsi="Arial" w:cs="Arial" w:hint="eastAsia"/>
              <w:sz w:val="24"/>
              <w:szCs w:val="24"/>
            </w:rPr>
            <w:t xml:space="preserve"> </w:t>
          </w:r>
          <w:r w:rsidRPr="008B3C39">
            <w:rPr>
              <w:rFonts w:ascii="Arial" w:eastAsia="宋体" w:hAnsi="Arial" w:cs="Arial"/>
              <w:sz w:val="24"/>
              <w:szCs w:val="24"/>
            </w:rPr>
            <w:t xml:space="preserve">V7.001           </w:t>
          </w:r>
        </w:p>
        <w:p w:rsidR="0038224A" w:rsidRPr="00DF1485" w:rsidRDefault="00E65E0F">
          <w:pPr>
            <w:pStyle w:val="a3"/>
            <w:tabs>
              <w:tab w:val="clear" w:pos="4153"/>
              <w:tab w:val="clear" w:pos="8306"/>
              <w:tab w:val="center" w:pos="8364"/>
            </w:tabs>
            <w:rPr>
              <w:rFonts w:ascii="Arial" w:hAnsi="Arial" w:hint="eastAsia"/>
              <w:b/>
              <w:sz w:val="28"/>
              <w:szCs w:val="28"/>
              <w:lang w:val="en-US"/>
            </w:rPr>
          </w:pPr>
          <w:r w:rsidRPr="008B3C39">
            <w:rPr>
              <w:rFonts w:ascii="Arial" w:eastAsia="宋体" w:hAnsi="Arial" w:cs="Arial"/>
              <w:sz w:val="24"/>
              <w:szCs w:val="24"/>
            </w:rPr>
            <w:t xml:space="preserve">    </w:t>
          </w:r>
          <w:r w:rsidRPr="008B3C39">
            <w:rPr>
              <w:rFonts w:ascii="Arial" w:eastAsia="宋体" w:hAnsi="Arial" w:cs="Arial" w:hint="eastAsia"/>
              <w:sz w:val="24"/>
              <w:szCs w:val="24"/>
            </w:rPr>
            <w:t xml:space="preserve">                      </w:t>
          </w:r>
          <w:r w:rsidRPr="008B3C39">
            <w:rPr>
              <w:rFonts w:ascii="Arial" w:eastAsia="宋体" w:hAnsi="Arial" w:cs="Arial"/>
              <w:sz w:val="24"/>
              <w:szCs w:val="24"/>
            </w:rPr>
            <w:t xml:space="preserve">  </w:t>
          </w:r>
          <w:r w:rsidR="00C66EAD">
            <w:rPr>
              <w:rFonts w:ascii="Arial" w:eastAsia="宋体" w:hAnsi="Arial" w:cs="Arial" w:hint="eastAsia"/>
              <w:sz w:val="24"/>
              <w:szCs w:val="24"/>
            </w:rPr>
            <w:t xml:space="preserve">McQuay </w:t>
          </w:r>
          <w:r w:rsidR="00C66EAD">
            <w:rPr>
              <w:rFonts w:ascii="Arial" w:hAnsi="Arial" w:cs="Arial"/>
              <w:color w:val="333333"/>
              <w:sz w:val="25"/>
              <w:szCs w:val="25"/>
              <w:shd w:val="clear" w:color="auto" w:fill="FFFFFF"/>
            </w:rPr>
            <w:t>Air-conditioning</w:t>
          </w:r>
          <w:r w:rsidR="0038224A" w:rsidRPr="008B3C39">
            <w:rPr>
              <w:rFonts w:ascii="Arial" w:eastAsia="宋体" w:hAnsi="Arial" w:cs="Arial"/>
              <w:sz w:val="24"/>
              <w:szCs w:val="24"/>
            </w:rPr>
            <w:t xml:space="preserve"> </w:t>
          </w:r>
          <w:r w:rsidR="00C66EAD">
            <w:rPr>
              <w:rFonts w:ascii="Arial" w:hAnsi="Arial" w:cs="Arial"/>
              <w:color w:val="333333"/>
              <w:sz w:val="25"/>
              <w:szCs w:val="25"/>
              <w:shd w:val="clear" w:color="auto" w:fill="FFFFFF"/>
            </w:rPr>
            <w:t>Limited company</w:t>
          </w:r>
          <w:r w:rsidR="0038224A" w:rsidRPr="008B3C39">
            <w:rPr>
              <w:rFonts w:ascii="Arial" w:eastAsia="宋体" w:hAnsi="Arial" w:cs="Arial"/>
              <w:sz w:val="24"/>
              <w:szCs w:val="24"/>
            </w:rPr>
            <w:t xml:space="preserve">     </w:t>
          </w:r>
          <w:r w:rsidR="00C66EAD">
            <w:rPr>
              <w:rFonts w:ascii="Arial" w:eastAsia="宋体" w:hAnsi="Arial" w:cs="Arial" w:hint="eastAsia"/>
              <w:sz w:val="24"/>
              <w:szCs w:val="24"/>
            </w:rPr>
            <w:t xml:space="preserve"> </w:t>
          </w:r>
          <w:r w:rsidR="0038224A" w:rsidRPr="008B3C39">
            <w:rPr>
              <w:rFonts w:ascii="Arial" w:eastAsia="宋体" w:hAnsi="Arial" w:cs="Arial"/>
              <w:sz w:val="28"/>
              <w:szCs w:val="28"/>
            </w:rPr>
            <w:t xml:space="preserve">      </w:t>
          </w:r>
          <w:r w:rsidRPr="008B3C39">
            <w:rPr>
              <w:rFonts w:ascii="Arial" w:eastAsia="宋体" w:hAnsi="Arial" w:cs="Arial"/>
              <w:sz w:val="28"/>
              <w:szCs w:val="28"/>
            </w:rPr>
            <w:t xml:space="preserve"> </w:t>
          </w:r>
          <w:r w:rsidR="008B3C39" w:rsidRPr="008B3C39">
            <w:rPr>
              <w:rFonts w:ascii="Arial" w:eastAsia="宋体" w:hAnsi="Arial" w:cs="Arial" w:hint="eastAsia"/>
              <w:sz w:val="28"/>
              <w:szCs w:val="28"/>
            </w:rPr>
            <w:t xml:space="preserve">  </w:t>
          </w:r>
        </w:p>
      </w:tc>
    </w:tr>
  </w:tbl>
  <w:p w:rsidR="003073A1" w:rsidRDefault="003073A1" w:rsidP="00DF1485">
    <w:pPr>
      <w:pStyle w:val="a3"/>
      <w:tabs>
        <w:tab w:val="clear" w:pos="4153"/>
        <w:tab w:val="clear" w:pos="8306"/>
        <w:tab w:val="center" w:pos="5103"/>
      </w:tabs>
      <w:ind w:rightChars="162" w:right="324"/>
      <w:rPr>
        <w:rFonts w:hint="eastAsia"/>
      </w:rPr>
    </w:pPr>
    <w:bookmarkStart w:id="1" w:name="DocumentHeading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3"/>
  <w:drawingGridVerticalSpacing w:val="104"/>
  <w:displayHorizontalDrawingGridEvery w:val="0"/>
  <w:displayVerticalDrawingGridEvery w:val="0"/>
  <w:characterSpacingControl w:val="doNotCompress"/>
  <w:hdrShapeDefaults>
    <o:shapedefaults v:ext="edit" spidmax="2055">
      <o:colormru v:ext="edit" colors="#ccecff,#cff,#69f,#99f,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A1"/>
    <w:rsid w:val="00001D3F"/>
    <w:rsid w:val="00003511"/>
    <w:rsid w:val="00006C33"/>
    <w:rsid w:val="00015CB0"/>
    <w:rsid w:val="00024B1F"/>
    <w:rsid w:val="00052A83"/>
    <w:rsid w:val="000A2F79"/>
    <w:rsid w:val="000A6F70"/>
    <w:rsid w:val="000D6CA6"/>
    <w:rsid w:val="00101C3A"/>
    <w:rsid w:val="00105C1B"/>
    <w:rsid w:val="00164EED"/>
    <w:rsid w:val="001D0066"/>
    <w:rsid w:val="0024129C"/>
    <w:rsid w:val="00280857"/>
    <w:rsid w:val="00293B02"/>
    <w:rsid w:val="002A22C2"/>
    <w:rsid w:val="002A6B0A"/>
    <w:rsid w:val="002C43F8"/>
    <w:rsid w:val="002D5663"/>
    <w:rsid w:val="002E3480"/>
    <w:rsid w:val="002F06F6"/>
    <w:rsid w:val="003073A1"/>
    <w:rsid w:val="00314F92"/>
    <w:rsid w:val="003373E0"/>
    <w:rsid w:val="00337470"/>
    <w:rsid w:val="003467DC"/>
    <w:rsid w:val="0036640C"/>
    <w:rsid w:val="0038224A"/>
    <w:rsid w:val="003F44A1"/>
    <w:rsid w:val="00410A06"/>
    <w:rsid w:val="00421DF0"/>
    <w:rsid w:val="00427B63"/>
    <w:rsid w:val="00432CFE"/>
    <w:rsid w:val="00444227"/>
    <w:rsid w:val="00464D66"/>
    <w:rsid w:val="00492345"/>
    <w:rsid w:val="004A1FF8"/>
    <w:rsid w:val="004A4511"/>
    <w:rsid w:val="004B03C7"/>
    <w:rsid w:val="004C79CF"/>
    <w:rsid w:val="004C7B4B"/>
    <w:rsid w:val="00545B89"/>
    <w:rsid w:val="00552AE7"/>
    <w:rsid w:val="0055733D"/>
    <w:rsid w:val="005C57A5"/>
    <w:rsid w:val="00600A1B"/>
    <w:rsid w:val="0060784A"/>
    <w:rsid w:val="00636F99"/>
    <w:rsid w:val="00676ED0"/>
    <w:rsid w:val="0068161E"/>
    <w:rsid w:val="006819B6"/>
    <w:rsid w:val="006B22BE"/>
    <w:rsid w:val="006D09D0"/>
    <w:rsid w:val="006F6092"/>
    <w:rsid w:val="00700B4A"/>
    <w:rsid w:val="00713036"/>
    <w:rsid w:val="007C3F38"/>
    <w:rsid w:val="007C6BDC"/>
    <w:rsid w:val="007D368B"/>
    <w:rsid w:val="00842FFB"/>
    <w:rsid w:val="00870B8E"/>
    <w:rsid w:val="008A44AD"/>
    <w:rsid w:val="008B3C39"/>
    <w:rsid w:val="008C7EBD"/>
    <w:rsid w:val="008E255C"/>
    <w:rsid w:val="008E2C66"/>
    <w:rsid w:val="0091287C"/>
    <w:rsid w:val="0094313C"/>
    <w:rsid w:val="009775DC"/>
    <w:rsid w:val="00981E64"/>
    <w:rsid w:val="00996D70"/>
    <w:rsid w:val="009A4446"/>
    <w:rsid w:val="009E2B8E"/>
    <w:rsid w:val="009E375A"/>
    <w:rsid w:val="00A62FBB"/>
    <w:rsid w:val="00A662FC"/>
    <w:rsid w:val="00A81BDB"/>
    <w:rsid w:val="00AB22C7"/>
    <w:rsid w:val="00AD34AE"/>
    <w:rsid w:val="00B13CB0"/>
    <w:rsid w:val="00B2505F"/>
    <w:rsid w:val="00B520CB"/>
    <w:rsid w:val="00B74B71"/>
    <w:rsid w:val="00B8065F"/>
    <w:rsid w:val="00BC71CC"/>
    <w:rsid w:val="00BD729F"/>
    <w:rsid w:val="00BE309B"/>
    <w:rsid w:val="00BE745E"/>
    <w:rsid w:val="00C0020B"/>
    <w:rsid w:val="00C10DBB"/>
    <w:rsid w:val="00C14825"/>
    <w:rsid w:val="00C66EAD"/>
    <w:rsid w:val="00CB1D4C"/>
    <w:rsid w:val="00CC3E21"/>
    <w:rsid w:val="00CE2381"/>
    <w:rsid w:val="00CE72DE"/>
    <w:rsid w:val="00D05849"/>
    <w:rsid w:val="00D06C44"/>
    <w:rsid w:val="00D2767D"/>
    <w:rsid w:val="00D4258D"/>
    <w:rsid w:val="00D44FF9"/>
    <w:rsid w:val="00D52094"/>
    <w:rsid w:val="00D6594C"/>
    <w:rsid w:val="00D948F8"/>
    <w:rsid w:val="00DD2531"/>
    <w:rsid w:val="00DF1485"/>
    <w:rsid w:val="00E15648"/>
    <w:rsid w:val="00E40C45"/>
    <w:rsid w:val="00E435E8"/>
    <w:rsid w:val="00E5739A"/>
    <w:rsid w:val="00E65E0F"/>
    <w:rsid w:val="00E75620"/>
    <w:rsid w:val="00E95EF9"/>
    <w:rsid w:val="00EA70C0"/>
    <w:rsid w:val="00EC02C3"/>
    <w:rsid w:val="00EE1718"/>
    <w:rsid w:val="00EE2B0E"/>
    <w:rsid w:val="00EF5FAD"/>
    <w:rsid w:val="00F4552E"/>
    <w:rsid w:val="00F529EF"/>
    <w:rsid w:val="00F81640"/>
    <w:rsid w:val="00FB789A"/>
    <w:rsid w:val="00FC3085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>
      <o:colormru v:ext="edit" colors="#ccecff,#cff,#69f,#99f,#6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仿宋_GB2312" w:eastAsia="仿宋_GB2312" w:hAnsi="宋体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9A4446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Pr>
      <w:rFonts w:ascii="Arial Narrow" w:hAnsi="Arial Narro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仿宋_GB2312" w:eastAsia="仿宋_GB2312" w:hAnsi="宋体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9A4446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cQuay\Easdale\wtprint\TECHNIC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TECHNICL.DOT</Template>
  <TotalTime>1</TotalTime>
  <Pages>1</Pages>
  <Words>0</Words>
  <Characters>0</Characters>
  <Application>Microsoft Office Word</Application>
  <DocSecurity>0</DocSecurity>
  <Lines>0</Lines>
  <Paragraphs>0</Paragraphs>
  <ScaleCrop>false</ScaleCrop>
  <Company>szmcquay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TAGGING</dc:title>
  <dc:creator>mat001</dc:creator>
  <cp:lastModifiedBy>soft</cp:lastModifiedBy>
  <cp:revision>2</cp:revision>
  <cp:lastPrinted>2014-07-05T10:47:00Z</cp:lastPrinted>
  <dcterms:created xsi:type="dcterms:W3CDTF">2018-08-17T08:37:00Z</dcterms:created>
  <dcterms:modified xsi:type="dcterms:W3CDTF">2018-08-17T08:37:00Z</dcterms:modified>
</cp:coreProperties>
</file>